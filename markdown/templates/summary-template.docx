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DF" w:rsidRPr="003C6D3C" w:rsidRDefault="009C13DF" w:rsidP="003C6D3C">
      <w:bookmarkStart w:id="0" w:name="_GoBack"/>
      <w:bookmarkEnd w:id="0"/>
    </w:p>
    <w:sectPr w:rsidR="009C13DF" w:rsidRPr="003C6D3C" w:rsidSect="00EE17CC">
      <w:footerReference w:type="default" r:id="rId8"/>
      <w:headerReference w:type="first" r:id="rId9"/>
      <w:pgSz w:w="11906" w:h="16838" w:code="9"/>
      <w:pgMar w:top="709" w:right="737" w:bottom="0" w:left="737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AC" w:rsidRDefault="008830AC" w:rsidP="000566AC">
      <w:pPr>
        <w:spacing w:after="0" w:line="240" w:lineRule="auto"/>
      </w:pPr>
      <w:r>
        <w:separator/>
      </w:r>
    </w:p>
  </w:endnote>
  <w:end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7DAB4" wp14:editId="77ADFDBC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8CE33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="004E5B2E"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AC" w:rsidRDefault="008830AC" w:rsidP="000566AC">
      <w:pPr>
        <w:spacing w:after="0" w:line="240" w:lineRule="auto"/>
      </w:pPr>
      <w:r>
        <w:separator/>
      </w:r>
    </w:p>
  </w:footnote>
  <w:foot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AE" w:rsidRDefault="00847BAE" w:rsidP="00255B95">
    <w:pPr>
      <w:pStyle w:val="Header"/>
      <w:tabs>
        <w:tab w:val="clear" w:pos="4513"/>
        <w:tab w:val="clear" w:pos="9026"/>
      </w:tabs>
      <w:rPr>
        <w:color w:val="00A2E5"/>
      </w:rPr>
    </w:pPr>
  </w:p>
  <w:p w:rsidR="00847BAE" w:rsidRDefault="00847BAE">
    <w:pPr>
      <w:pStyle w:val="Header"/>
    </w:pPr>
  </w:p>
  <w:p w:rsidR="00847BAE" w:rsidRDefault="00EE17CC">
    <w:pPr>
      <w:pStyle w:val="Header"/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 wp14:anchorId="68EC0709" wp14:editId="76767186">
          <wp:simplePos x="0" y="0"/>
          <wp:positionH relativeFrom="margin">
            <wp:posOffset>4464685</wp:posOffset>
          </wp:positionH>
          <wp:positionV relativeFrom="page">
            <wp:posOffset>455858</wp:posOffset>
          </wp:positionV>
          <wp:extent cx="2159635" cy="781050"/>
          <wp:effectExtent l="0" t="0" r="0" b="0"/>
          <wp:wrapNone/>
          <wp:docPr id="8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12B14" w:rsidRDefault="004E5B2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A80D937" wp14:editId="5F537A5E">
          <wp:simplePos x="0" y="0"/>
          <wp:positionH relativeFrom="column">
            <wp:posOffset>5071110</wp:posOffset>
          </wp:positionH>
          <wp:positionV relativeFrom="paragraph">
            <wp:posOffset>792408</wp:posOffset>
          </wp:positionV>
          <wp:extent cx="1338850" cy="914400"/>
          <wp:effectExtent l="0" t="0" r="0" b="0"/>
          <wp:wrapNone/>
          <wp:docPr id="90" name="Picture 90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3885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25"/>
    <w:rsid w:val="000204D1"/>
    <w:rsid w:val="000400A6"/>
    <w:rsid w:val="00040BF0"/>
    <w:rsid w:val="000566AC"/>
    <w:rsid w:val="00072324"/>
    <w:rsid w:val="00073CA2"/>
    <w:rsid w:val="0008536C"/>
    <w:rsid w:val="000A0233"/>
    <w:rsid w:val="000A5D90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5B95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D3C"/>
    <w:rsid w:val="003C6FD0"/>
    <w:rsid w:val="00491A93"/>
    <w:rsid w:val="004B0EAB"/>
    <w:rsid w:val="004B73F4"/>
    <w:rsid w:val="004C4B0A"/>
    <w:rsid w:val="004E5B2E"/>
    <w:rsid w:val="00515307"/>
    <w:rsid w:val="0052061E"/>
    <w:rsid w:val="00553616"/>
    <w:rsid w:val="005557DE"/>
    <w:rsid w:val="00563981"/>
    <w:rsid w:val="005849D0"/>
    <w:rsid w:val="0059003D"/>
    <w:rsid w:val="005C49FD"/>
    <w:rsid w:val="005C72F3"/>
    <w:rsid w:val="005D41C5"/>
    <w:rsid w:val="006033B8"/>
    <w:rsid w:val="00616B41"/>
    <w:rsid w:val="0062543D"/>
    <w:rsid w:val="00660FEB"/>
    <w:rsid w:val="00667D4E"/>
    <w:rsid w:val="006A48C9"/>
    <w:rsid w:val="006B4685"/>
    <w:rsid w:val="006F0EDE"/>
    <w:rsid w:val="007057E4"/>
    <w:rsid w:val="00715EAA"/>
    <w:rsid w:val="00735974"/>
    <w:rsid w:val="007C1D8A"/>
    <w:rsid w:val="007D0B13"/>
    <w:rsid w:val="007F70C0"/>
    <w:rsid w:val="008113AE"/>
    <w:rsid w:val="00833466"/>
    <w:rsid w:val="00847BAE"/>
    <w:rsid w:val="0085710B"/>
    <w:rsid w:val="008671D2"/>
    <w:rsid w:val="00871DF4"/>
    <w:rsid w:val="00883093"/>
    <w:rsid w:val="008830AC"/>
    <w:rsid w:val="008A2679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9F3E45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B12B14"/>
    <w:rsid w:val="00B21AEC"/>
    <w:rsid w:val="00B22941"/>
    <w:rsid w:val="00B5237E"/>
    <w:rsid w:val="00B6275D"/>
    <w:rsid w:val="00B70069"/>
    <w:rsid w:val="00B703DC"/>
    <w:rsid w:val="00B75F23"/>
    <w:rsid w:val="00B91044"/>
    <w:rsid w:val="00BB5466"/>
    <w:rsid w:val="00C409A9"/>
    <w:rsid w:val="00C54963"/>
    <w:rsid w:val="00C57382"/>
    <w:rsid w:val="00C629B1"/>
    <w:rsid w:val="00C70C90"/>
    <w:rsid w:val="00C81ACD"/>
    <w:rsid w:val="00C92825"/>
    <w:rsid w:val="00CB67ED"/>
    <w:rsid w:val="00CD198F"/>
    <w:rsid w:val="00D17816"/>
    <w:rsid w:val="00D308BA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37EB"/>
    <w:rsid w:val="00E37FB6"/>
    <w:rsid w:val="00E44891"/>
    <w:rsid w:val="00E46F6B"/>
    <w:rsid w:val="00EB2254"/>
    <w:rsid w:val="00EE17CC"/>
    <w:rsid w:val="00F24120"/>
    <w:rsid w:val="00F4529B"/>
    <w:rsid w:val="00F5342E"/>
    <w:rsid w:val="00FB20F6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5:docId w15:val="{BD089857-9B2C-4EA6-981A-AEBA146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7CC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Simple3"/>
    <w:uiPriority w:val="99"/>
    <w:rsid w:val="00206540"/>
    <w:rPr>
      <w:rFonts w:ascii="Arial" w:eastAsia="Times New Roman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FFFFFF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F3E45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EE17CC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EE17CC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EE17CC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EE17CC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EE17CC"/>
    <w:rPr>
      <w:rFonts w:ascii="Arial" w:eastAsiaTheme="minorHAnsi" w:hAnsi="Arial" w:cstheme="minorBidi"/>
      <w:b/>
      <w:color w:val="43358B"/>
      <w:spacing w:val="-20"/>
      <w:sz w:val="36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EE17CC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paragraph" w:customStyle="1" w:styleId="FigureStyle">
    <w:name w:val="Figure_Style"/>
    <w:next w:val="Normal"/>
    <w:qFormat/>
    <w:rsid w:val="009F3E45"/>
    <w:pPr>
      <w:spacing w:after="200"/>
    </w:pPr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summary\skeleton\PHS-NatStats-Su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52F2D-3E23-4BCE-9C1D-8C63AE1F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PHS-NatStats-SumTemplate.dotx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alanye01@phs.scot</cp:lastModifiedBy>
  <cp:revision>1</cp:revision>
  <dcterms:created xsi:type="dcterms:W3CDTF">2020-10-14T12:37:00Z</dcterms:created>
  <dcterms:modified xsi:type="dcterms:W3CDTF">2020-10-14T12:37:00Z</dcterms:modified>
</cp:coreProperties>
</file>