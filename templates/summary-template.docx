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477"/>
        <w:gridCol w:w="3477"/>
        <w:gridCol w:w="3478"/>
      </w:tblGrid>
      <w:tr w:rsidR="00774E27" w:rsidTr="000B262D">
        <w:tc>
          <w:tcPr>
            <w:tcW w:w="3477" w:type="dxa"/>
          </w:tcPr>
          <w:p w:rsidR="00774E27" w:rsidRDefault="00774E27" w:rsidP="003C6D3C">
            <w:bookmarkStart w:id="0" w:name="_GoBack"/>
            <w:bookmarkEnd w:id="0"/>
          </w:p>
        </w:tc>
        <w:tc>
          <w:tcPr>
            <w:tcW w:w="3477" w:type="dxa"/>
          </w:tcPr>
          <w:p w:rsidR="00774E27" w:rsidRDefault="00774E27" w:rsidP="003C6D3C"/>
        </w:tc>
        <w:tc>
          <w:tcPr>
            <w:tcW w:w="3478" w:type="dxa"/>
          </w:tcPr>
          <w:p w:rsidR="00774E27" w:rsidRDefault="00774E27" w:rsidP="003C6D3C"/>
        </w:tc>
      </w:tr>
      <w:tr w:rsidR="00ED1BBC" w:rsidTr="000B262D">
        <w:tc>
          <w:tcPr>
            <w:tcW w:w="3477" w:type="dxa"/>
          </w:tcPr>
          <w:p w:rsidR="00ED1BBC" w:rsidRDefault="00ED1BBC" w:rsidP="003C6D3C"/>
        </w:tc>
        <w:tc>
          <w:tcPr>
            <w:tcW w:w="3477" w:type="dxa"/>
          </w:tcPr>
          <w:p w:rsidR="00ED1BBC" w:rsidRDefault="00ED1BBC" w:rsidP="003C6D3C"/>
        </w:tc>
        <w:tc>
          <w:tcPr>
            <w:tcW w:w="3478" w:type="dxa"/>
          </w:tcPr>
          <w:p w:rsidR="00ED1BBC" w:rsidRDefault="00ED1BBC" w:rsidP="003C6D3C"/>
        </w:tc>
      </w:tr>
      <w:tr w:rsidR="00ED1BBC" w:rsidTr="000B262D">
        <w:tc>
          <w:tcPr>
            <w:tcW w:w="3477" w:type="dxa"/>
          </w:tcPr>
          <w:p w:rsidR="00ED1BBC" w:rsidRDefault="00ED1BBC" w:rsidP="003C6D3C"/>
        </w:tc>
        <w:tc>
          <w:tcPr>
            <w:tcW w:w="3477" w:type="dxa"/>
          </w:tcPr>
          <w:p w:rsidR="00ED1BBC" w:rsidRDefault="00ED1BBC" w:rsidP="003C6D3C"/>
        </w:tc>
        <w:tc>
          <w:tcPr>
            <w:tcW w:w="3478" w:type="dxa"/>
          </w:tcPr>
          <w:p w:rsidR="00ED1BBC" w:rsidRDefault="00ED1BBC" w:rsidP="003C6D3C"/>
        </w:tc>
      </w:tr>
    </w:tbl>
    <w:p w:rsidR="00F53353" w:rsidRPr="003C6D3C" w:rsidRDefault="00F53353" w:rsidP="003C6D3C"/>
    <w:sectPr w:rsidR="00F53353" w:rsidRPr="003C6D3C" w:rsidSect="00EE17CC">
      <w:footerReference w:type="default" r:id="rId8"/>
      <w:headerReference w:type="first" r:id="rId9"/>
      <w:pgSz w:w="11906" w:h="16838" w:code="9"/>
      <w:pgMar w:top="709" w:right="737" w:bottom="0" w:left="737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AC" w:rsidRDefault="008830AC" w:rsidP="000566AC">
      <w:pPr>
        <w:spacing w:after="0" w:line="240" w:lineRule="auto"/>
      </w:pPr>
      <w:r>
        <w:separator/>
      </w:r>
    </w:p>
  </w:endnote>
  <w:end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B2E" w:rsidRPr="004E5B2E" w:rsidRDefault="003C6FD0" w:rsidP="004E5B2E">
    <w:pPr>
      <w:rPr>
        <w:b/>
      </w:rPr>
    </w:pPr>
    <w:r>
      <w:rPr>
        <w:b/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97DAB4" wp14:editId="77ADFDBC">
              <wp:simplePos x="0" y="0"/>
              <wp:positionH relativeFrom="margin">
                <wp:align>center</wp:align>
              </wp:positionH>
              <wp:positionV relativeFrom="paragraph">
                <wp:posOffset>-119185</wp:posOffset>
              </wp:positionV>
              <wp:extent cx="667433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4338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8CE33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9.4pt" to="525.5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" strokecolor="black [3213]" strokeweight=".5pt">
              <w10:wrap anchorx="margin"/>
            </v:line>
          </w:pict>
        </mc:Fallback>
      </mc:AlternateContent>
    </w:r>
    <w:r>
      <w:rPr>
        <w:b/>
      </w:rPr>
      <w:t>PHS</w:t>
    </w:r>
    <w:r w:rsidR="004E5B2E" w:rsidRPr="004E5B2E">
      <w:rPr>
        <w:b/>
      </w:rPr>
      <w:t xml:space="preserve"> and Official Statistics</w:t>
    </w:r>
  </w:p>
  <w:p w:rsidR="004E5B2E" w:rsidRDefault="003C6FD0" w:rsidP="004E5B2E">
    <w:r>
      <w:t>Public Health Scotland</w:t>
    </w:r>
    <w:r w:rsidR="004E5B2E">
      <w:t xml:space="preserve"> (</w:t>
    </w:r>
    <w:r>
      <w:t>PHS</w:t>
    </w:r>
    <w:r w:rsidR="004E5B2E">
      <w:t xml:space="preserve">) is the principal and authoritative source of statistics on health and care services in Scotland. </w:t>
    </w:r>
    <w:r>
      <w:t>PHS</w:t>
    </w:r>
    <w:r w:rsidR="004E5B2E">
      <w:t xml:space="preserve">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="004E5B2E"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AC" w:rsidRDefault="008830AC" w:rsidP="000566AC">
      <w:pPr>
        <w:spacing w:after="0" w:line="240" w:lineRule="auto"/>
      </w:pPr>
      <w:r>
        <w:separator/>
      </w:r>
    </w:p>
  </w:footnote>
  <w:footnote w:type="continuationSeparator" w:id="0">
    <w:p w:rsidR="008830AC" w:rsidRDefault="008830AC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BAE" w:rsidRDefault="00847BAE" w:rsidP="00255B95">
    <w:pPr>
      <w:pStyle w:val="Header"/>
      <w:tabs>
        <w:tab w:val="clear" w:pos="4513"/>
        <w:tab w:val="clear" w:pos="9026"/>
      </w:tabs>
      <w:rPr>
        <w:color w:val="00A2E5"/>
      </w:rPr>
    </w:pPr>
  </w:p>
  <w:p w:rsidR="00847BAE" w:rsidRDefault="00847BAE">
    <w:pPr>
      <w:pStyle w:val="Header"/>
    </w:pPr>
  </w:p>
  <w:p w:rsidR="00847BAE" w:rsidRDefault="00EE17CC">
    <w:pPr>
      <w:pStyle w:val="Header"/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 wp14:anchorId="68EC0709" wp14:editId="76767186">
          <wp:simplePos x="0" y="0"/>
          <wp:positionH relativeFrom="margin">
            <wp:posOffset>4464685</wp:posOffset>
          </wp:positionH>
          <wp:positionV relativeFrom="page">
            <wp:posOffset>455858</wp:posOffset>
          </wp:positionV>
          <wp:extent cx="2159635" cy="781050"/>
          <wp:effectExtent l="0" t="0" r="0" b="0"/>
          <wp:wrapNone/>
          <wp:docPr id="89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63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2B14" w:rsidRDefault="004E5B2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6A80D937" wp14:editId="5F537A5E">
          <wp:simplePos x="0" y="0"/>
          <wp:positionH relativeFrom="column">
            <wp:posOffset>5071110</wp:posOffset>
          </wp:positionH>
          <wp:positionV relativeFrom="paragraph">
            <wp:posOffset>792408</wp:posOffset>
          </wp:positionV>
          <wp:extent cx="1338850" cy="914400"/>
          <wp:effectExtent l="0" t="0" r="0" b="0"/>
          <wp:wrapNone/>
          <wp:docPr id="90" name="Picture 90" descr="This publication has been accredited as National Statistics by the UK Statistics Authority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-25mm-rgb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3885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6385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25"/>
    <w:rsid w:val="000204D1"/>
    <w:rsid w:val="000304CE"/>
    <w:rsid w:val="000400A6"/>
    <w:rsid w:val="00040BF0"/>
    <w:rsid w:val="000566AC"/>
    <w:rsid w:val="00072324"/>
    <w:rsid w:val="00073CA2"/>
    <w:rsid w:val="0008536C"/>
    <w:rsid w:val="000A0233"/>
    <w:rsid w:val="000A5D90"/>
    <w:rsid w:val="000B262D"/>
    <w:rsid w:val="000E200A"/>
    <w:rsid w:val="00100C94"/>
    <w:rsid w:val="00125B87"/>
    <w:rsid w:val="00127F6F"/>
    <w:rsid w:val="001334BE"/>
    <w:rsid w:val="001416DD"/>
    <w:rsid w:val="001461F0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378A4"/>
    <w:rsid w:val="00242B15"/>
    <w:rsid w:val="00250590"/>
    <w:rsid w:val="00255B95"/>
    <w:rsid w:val="00293B0E"/>
    <w:rsid w:val="002B3D07"/>
    <w:rsid w:val="002C3A07"/>
    <w:rsid w:val="002D38F3"/>
    <w:rsid w:val="002E2B24"/>
    <w:rsid w:val="002E7E5D"/>
    <w:rsid w:val="00301F55"/>
    <w:rsid w:val="00303F13"/>
    <w:rsid w:val="00310DFB"/>
    <w:rsid w:val="00327161"/>
    <w:rsid w:val="003639D7"/>
    <w:rsid w:val="003944FE"/>
    <w:rsid w:val="00395B6B"/>
    <w:rsid w:val="003C30A7"/>
    <w:rsid w:val="003C6D3C"/>
    <w:rsid w:val="003C6FD0"/>
    <w:rsid w:val="00491A93"/>
    <w:rsid w:val="004B0EAB"/>
    <w:rsid w:val="004B73F4"/>
    <w:rsid w:val="004C4B0A"/>
    <w:rsid w:val="004E5B2E"/>
    <w:rsid w:val="005124C3"/>
    <w:rsid w:val="00515307"/>
    <w:rsid w:val="0052061E"/>
    <w:rsid w:val="00553616"/>
    <w:rsid w:val="005557DE"/>
    <w:rsid w:val="00563981"/>
    <w:rsid w:val="005849D0"/>
    <w:rsid w:val="0059003D"/>
    <w:rsid w:val="005C49FD"/>
    <w:rsid w:val="005C72F3"/>
    <w:rsid w:val="005D41C5"/>
    <w:rsid w:val="006033B8"/>
    <w:rsid w:val="00616B41"/>
    <w:rsid w:val="0062543D"/>
    <w:rsid w:val="00660FEB"/>
    <w:rsid w:val="00667D4E"/>
    <w:rsid w:val="006A48C9"/>
    <w:rsid w:val="006B4685"/>
    <w:rsid w:val="006F0EDE"/>
    <w:rsid w:val="007057E4"/>
    <w:rsid w:val="00715EAA"/>
    <w:rsid w:val="00733034"/>
    <w:rsid w:val="00735974"/>
    <w:rsid w:val="00774E27"/>
    <w:rsid w:val="007C1D8A"/>
    <w:rsid w:val="007D0B13"/>
    <w:rsid w:val="007F70C0"/>
    <w:rsid w:val="008113AE"/>
    <w:rsid w:val="00833466"/>
    <w:rsid w:val="00833DD3"/>
    <w:rsid w:val="00847BAE"/>
    <w:rsid w:val="0085710B"/>
    <w:rsid w:val="008671D2"/>
    <w:rsid w:val="00871DF4"/>
    <w:rsid w:val="00883093"/>
    <w:rsid w:val="008830AC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59FA"/>
    <w:rsid w:val="009670D2"/>
    <w:rsid w:val="00990141"/>
    <w:rsid w:val="00992302"/>
    <w:rsid w:val="009A5B01"/>
    <w:rsid w:val="009C13DF"/>
    <w:rsid w:val="009C65A9"/>
    <w:rsid w:val="009E53E0"/>
    <w:rsid w:val="009F3E45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B12B14"/>
    <w:rsid w:val="00B21AEC"/>
    <w:rsid w:val="00B22941"/>
    <w:rsid w:val="00B5237E"/>
    <w:rsid w:val="00B6275D"/>
    <w:rsid w:val="00B70069"/>
    <w:rsid w:val="00B703DC"/>
    <w:rsid w:val="00B75F23"/>
    <w:rsid w:val="00B91044"/>
    <w:rsid w:val="00BB5466"/>
    <w:rsid w:val="00C409A9"/>
    <w:rsid w:val="00C54963"/>
    <w:rsid w:val="00C57382"/>
    <w:rsid w:val="00C629B1"/>
    <w:rsid w:val="00C70C90"/>
    <w:rsid w:val="00C81ACD"/>
    <w:rsid w:val="00C92825"/>
    <w:rsid w:val="00CB67ED"/>
    <w:rsid w:val="00CD198F"/>
    <w:rsid w:val="00D17816"/>
    <w:rsid w:val="00D308BA"/>
    <w:rsid w:val="00D31C26"/>
    <w:rsid w:val="00D51078"/>
    <w:rsid w:val="00D53769"/>
    <w:rsid w:val="00D66774"/>
    <w:rsid w:val="00DB0053"/>
    <w:rsid w:val="00DB107E"/>
    <w:rsid w:val="00DB326B"/>
    <w:rsid w:val="00DF0407"/>
    <w:rsid w:val="00DF3632"/>
    <w:rsid w:val="00E03CF4"/>
    <w:rsid w:val="00E16097"/>
    <w:rsid w:val="00E20BDA"/>
    <w:rsid w:val="00E237EB"/>
    <w:rsid w:val="00E37FB6"/>
    <w:rsid w:val="00E44891"/>
    <w:rsid w:val="00E46F6B"/>
    <w:rsid w:val="00E67C84"/>
    <w:rsid w:val="00EA7AA9"/>
    <w:rsid w:val="00EB2254"/>
    <w:rsid w:val="00ED1BBC"/>
    <w:rsid w:val="00EE17CC"/>
    <w:rsid w:val="00F24120"/>
    <w:rsid w:val="00F4529B"/>
    <w:rsid w:val="00F53353"/>
    <w:rsid w:val="00F5342E"/>
    <w:rsid w:val="00F624FF"/>
    <w:rsid w:val="00FB20F6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5:docId w15:val="{BD089857-9B2C-4EA6-981A-AEBA1469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7CC"/>
    <w:pPr>
      <w:spacing w:after="120" w:line="320" w:lineRule="exact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A25"/>
    <w:pPr>
      <w:keepNext/>
      <w:keepLines/>
      <w:spacing w:before="120" w:after="0"/>
      <w:outlineLvl w:val="0"/>
    </w:pPr>
    <w:rPr>
      <w:rFonts w:eastAsia="Times New Roman"/>
      <w:b/>
      <w:bCs/>
      <w:color w:val="43358B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3093"/>
    <w:pPr>
      <w:spacing w:before="0" w:line="360" w:lineRule="auto"/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A25"/>
    <w:pPr>
      <w:keepNext/>
      <w:keepLines/>
      <w:spacing w:before="240"/>
      <w:outlineLvl w:val="2"/>
    </w:pPr>
    <w:rPr>
      <w:rFonts w:eastAsia="Times New Roman"/>
      <w:b/>
      <w:bCs/>
      <w:color w:val="43358B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8A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Normal"/>
    <w:uiPriority w:val="99"/>
    <w:rsid w:val="000B262D"/>
    <w:tblPr/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4A25"/>
    <w:rPr>
      <w:rFonts w:ascii="Source Sans Pro" w:eastAsia="Times New Roman" w:hAnsi="Source Sans Pro"/>
      <w:b/>
      <w:bCs/>
      <w:color w:val="43358B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3093"/>
    <w:rPr>
      <w:rFonts w:ascii="Arial" w:eastAsia="Times New Roman" w:hAnsi="Arial"/>
      <w:color w:val="262626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14A25"/>
    <w:rPr>
      <w:rFonts w:ascii="Source Sans Pro" w:eastAsia="Times New Roman" w:hAnsi="Source Sans Pro"/>
      <w:b/>
      <w:bCs/>
      <w:color w:val="43358B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7F70C0"/>
    <w:pPr>
      <w:ind w:right="565"/>
      <w:jc w:val="center"/>
    </w:pPr>
    <w:rPr>
      <w:rFonts w:eastAsia="Times New Roman"/>
      <w:b/>
      <w:bCs/>
      <w:color w:val="964091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9F3E45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733034"/>
    <w:tblPr/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EE17CC"/>
    <w:pPr>
      <w:spacing w:before="120" w:after="0" w:line="560" w:lineRule="exact"/>
    </w:pPr>
    <w:rPr>
      <w:rFonts w:eastAsiaTheme="minorHAnsi" w:cstheme="minorBidi"/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EE17CC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8A4"/>
    <w:rPr>
      <w:rFonts w:ascii="Arial" w:eastAsiaTheme="majorEastAsia" w:hAnsi="Arial" w:cstheme="majorBidi"/>
      <w:b/>
      <w:bCs/>
      <w:iCs/>
      <w:color w:val="595959" w:themeColor="text1" w:themeTint="A6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0B5C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EE17CC"/>
    <w:pPr>
      <w:spacing w:line="240" w:lineRule="auto"/>
    </w:pPr>
    <w:rPr>
      <w:color w:val="000000" w:themeColor="text1"/>
      <w:spacing w:val="0"/>
      <w:sz w:val="24"/>
      <w:szCs w:val="24"/>
    </w:rPr>
  </w:style>
  <w:style w:type="character" w:customStyle="1" w:styleId="PublicationTitleChar">
    <w:name w:val="Publication Title Char"/>
    <w:basedOn w:val="DefaultParagraphFont"/>
    <w:link w:val="PublicationTitle"/>
    <w:rsid w:val="00EE17CC"/>
    <w:rPr>
      <w:rFonts w:ascii="Arial" w:eastAsiaTheme="minorHAnsi" w:hAnsi="Arial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EE17CC"/>
    <w:rPr>
      <w:rFonts w:ascii="Arial" w:eastAsiaTheme="minorHAnsi" w:hAnsi="Arial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EE17CC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paragraph" w:customStyle="1" w:styleId="FigureStyle">
    <w:name w:val="Figure_Style"/>
    <w:next w:val="Normal"/>
    <w:qFormat/>
    <w:rsid w:val="00EA7AA9"/>
    <w:pPr>
      <w:spacing w:after="200"/>
      <w:jc w:val="center"/>
    </w:pPr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Normal-no-space">
    <w:name w:val="Normal-no-space"/>
    <w:basedOn w:val="Normal"/>
    <w:link w:val="Normal-no-spaceChar"/>
    <w:qFormat/>
    <w:rsid w:val="00F53353"/>
    <w:pPr>
      <w:spacing w:after="0"/>
    </w:pPr>
  </w:style>
  <w:style w:type="character" w:customStyle="1" w:styleId="Normal-no-spaceChar">
    <w:name w:val="Normal-no-space Char"/>
    <w:basedOn w:val="DefaultParagraphFont"/>
    <w:link w:val="Normal-no-space"/>
    <w:rsid w:val="00F53353"/>
    <w:rPr>
      <w:rFonts w:ascii="Arial" w:hAnsi="Arial"/>
      <w:sz w:val="24"/>
      <w:szCs w:val="22"/>
      <w:lang w:eastAsia="en-US"/>
    </w:rPr>
  </w:style>
  <w:style w:type="table" w:styleId="TableGridLight">
    <w:name w:val="Grid Table Light"/>
    <w:basedOn w:val="TableNormal"/>
    <w:uiPriority w:val="40"/>
    <w:rsid w:val="005124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0B26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.PHS\Downloads\phstemplates\inst\rmarkdown\templates\phs-stats-summary\skeleton\PHS-NatStats-Sum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E17B4C-6564-45C9-BBA0-F727D98DA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PHS-NatStats-SumTemplate</Template>
  <TotalTime>32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12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15</cp:revision>
  <dcterms:created xsi:type="dcterms:W3CDTF">2020-10-14T12:37:00Z</dcterms:created>
  <dcterms:modified xsi:type="dcterms:W3CDTF">2021-04-16T14:25:00Z</dcterms:modified>
</cp:coreProperties>
</file>